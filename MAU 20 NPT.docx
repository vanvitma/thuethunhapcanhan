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24" w:type="dxa"/>
        <w:tblInd w:w="-162" w:type="dxa"/>
        <w:tblLook w:val="01E0"/>
      </w:tblPr>
      <w:tblGrid>
        <w:gridCol w:w="15154"/>
        <w:gridCol w:w="1170"/>
      </w:tblGrid>
      <w:tr w:rsidR="00AA360A" w:rsidRPr="00AC24C8" w:rsidTr="00E02B78">
        <w:tc>
          <w:tcPr>
            <w:tcW w:w="16324" w:type="dxa"/>
            <w:gridSpan w:val="2"/>
          </w:tcPr>
          <w:p w:rsidR="00AA360A" w:rsidRPr="000121A3" w:rsidRDefault="00AA360A" w:rsidP="00E02B78">
            <w:pPr>
              <w:jc w:val="center"/>
              <w:rPr>
                <w:b/>
                <w:lang w:val="nl-NL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75.1pt;margin-top:-54pt;width:140.5pt;height:51.8pt;z-index:251656704">
                  <v:textbox style="mso-next-textbox:#_x0000_s1026">
                    <w:txbxContent>
                      <w:p w:rsidR="00AA360A" w:rsidRDefault="00AA360A" w:rsidP="00DB78B1">
                        <w:pPr>
                          <w:jc w:val="center"/>
                          <w:rPr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</w:pPr>
                        <w:r w:rsidRPr="00742CCD">
                          <w:rPr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Mẫu số</w:t>
                        </w:r>
                        <w:r>
                          <w:rPr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:</w:t>
                        </w:r>
                        <w:r w:rsidRPr="00742CCD">
                          <w:rPr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 xml:space="preserve"> </w:t>
                        </w:r>
                        <w:r w:rsidRPr="00742CCD">
                          <w:rPr>
                            <w:b/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2</w:t>
                        </w:r>
                        <w:r>
                          <w:rPr>
                            <w:b/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0</w:t>
                        </w:r>
                        <w:r w:rsidRPr="00742CCD">
                          <w:rPr>
                            <w:b/>
                            <w:bCs/>
                            <w:spacing w:val="24"/>
                            <w:sz w:val="18"/>
                            <w:szCs w:val="18"/>
                            <w:lang w:val="nl-NL"/>
                          </w:rPr>
                          <w:t>-ĐK-TCT</w:t>
                        </w:r>
                      </w:p>
                      <w:p w:rsidR="00AA360A" w:rsidRDefault="00AA360A" w:rsidP="00DB78B1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nl-NL"/>
                          </w:rPr>
                        </w:pPr>
                        <w:r w:rsidRPr="00742CCD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(Ban hành kèm theo T</w:t>
                        </w:r>
                        <w:r w:rsidRPr="00B76AEA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hông tư số</w:t>
                        </w:r>
                      </w:p>
                      <w:p w:rsidR="00AA360A" w:rsidRPr="00B76AEA" w:rsidRDefault="00AA360A" w:rsidP="00DB78B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 xml:space="preserve">       95/2016</w:t>
                        </w:r>
                        <w:r w:rsidRPr="00B76AEA"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>/TT-BTC ngày</w:t>
                        </w:r>
                        <w:r>
                          <w:rPr>
                            <w:i/>
                            <w:sz w:val="18"/>
                            <w:szCs w:val="18"/>
                            <w:lang w:val="nl-NL"/>
                          </w:rPr>
                          <w:t xml:space="preserve"> 28/6/2016 </w:t>
                        </w:r>
                        <w:r w:rsidRPr="00B76AEA">
                          <w:rPr>
                            <w:i/>
                            <w:sz w:val="18"/>
                            <w:szCs w:val="18"/>
                          </w:rPr>
                          <w:t>của Bộ Tài chính)</w:t>
                        </w:r>
                      </w:p>
                      <w:p w:rsidR="00AA360A" w:rsidRPr="00687B42" w:rsidRDefault="00AA360A" w:rsidP="00DB78B1">
                        <w:pPr>
                          <w:jc w:val="center"/>
                          <w:rPr>
                            <w:b/>
                            <w:sz w:val="26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r w:rsidRPr="000121A3">
              <w:rPr>
                <w:b/>
                <w:lang w:val="nl-NL"/>
              </w:rPr>
              <w:t>CỘNG HOÀ XÃ HỘI CHỦ NGHĨA VIỆT NAM</w:t>
            </w:r>
          </w:p>
        </w:tc>
      </w:tr>
      <w:tr w:rsidR="00AA360A" w:rsidRPr="00AC24C8" w:rsidTr="00E02B78">
        <w:trPr>
          <w:gridAfter w:val="1"/>
          <w:wAfter w:w="1170" w:type="dxa"/>
          <w:trHeight w:val="300"/>
        </w:trPr>
        <w:tc>
          <w:tcPr>
            <w:tcW w:w="15154" w:type="dxa"/>
          </w:tcPr>
          <w:p w:rsidR="00AA360A" w:rsidRPr="000121A3" w:rsidRDefault="00AA360A" w:rsidP="00E02B78">
            <w:pPr>
              <w:jc w:val="center"/>
              <w:rPr>
                <w:b/>
                <w:sz w:val="28"/>
                <w:szCs w:val="28"/>
                <w:lang w:val="nl-NL"/>
              </w:rPr>
            </w:pPr>
            <w:r w:rsidRPr="000121A3">
              <w:rPr>
                <w:b/>
                <w:sz w:val="28"/>
                <w:szCs w:val="28"/>
                <w:lang w:val="nl-NL"/>
              </w:rPr>
              <w:t xml:space="preserve">            Độc lập - Tự do - Hạnh phúc</w:t>
            </w:r>
          </w:p>
          <w:p w:rsidR="00AA360A" w:rsidRPr="00AC24C8" w:rsidRDefault="00AA360A" w:rsidP="00E02B78">
            <w:pPr>
              <w:jc w:val="center"/>
              <w:rPr>
                <w:b/>
                <w:lang w:val="nl-NL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322.65pt;margin-top:2.3pt;width:155.85pt;height:0;z-index:251655680" o:connectortype="straight"/>
              </w:pict>
            </w:r>
          </w:p>
        </w:tc>
      </w:tr>
    </w:tbl>
    <w:p w:rsidR="00AA360A" w:rsidRPr="000121A3" w:rsidRDefault="00AA360A" w:rsidP="00DB78B1">
      <w:pPr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 xml:space="preserve">TỜ KHAI ĐĂNG KÝ NGƯỜI PHỤ THUỘC CỦA CÁ NHÂN CÓ THU NHẬP TỪ TIỀN LƯƠNG, TIỀN CÔNG </w:t>
      </w:r>
    </w:p>
    <w:p w:rsidR="00AA360A" w:rsidRPr="00AC24C8" w:rsidRDefault="00AA360A" w:rsidP="00DB78B1">
      <w:pPr>
        <w:jc w:val="center"/>
        <w:rPr>
          <w:b/>
        </w:rPr>
      </w:pPr>
      <w:r>
        <w:rPr>
          <w:noProof/>
        </w:rPr>
        <w:pict>
          <v:rect id="_x0000_s1028" style="position:absolute;left:0;text-align:left;margin-left:135pt;margin-top:12.2pt;width:21pt;height:14.4pt;z-index:251658752"/>
        </w:pict>
      </w:r>
      <w:r>
        <w:rPr>
          <w:noProof/>
        </w:rPr>
        <w:pict>
          <v:rect id="_x0000_s1029" style="position:absolute;left:0;text-align:left;margin-left:531pt;margin-top:12.2pt;width:21pt;height:14.4pt;z-index:251659776"/>
        </w:pict>
      </w:r>
      <w:r>
        <w:rPr>
          <w:noProof/>
        </w:rPr>
        <w:pict>
          <v:rect id="_x0000_s1030" style="position:absolute;left:0;text-align:left;margin-left:4in;margin-top:12.2pt;width:21pt;height:14.4pt;z-index:251657728"/>
        </w:pict>
      </w:r>
    </w:p>
    <w:p w:rsidR="00AA360A" w:rsidRPr="00AC24C8" w:rsidRDefault="00AA360A" w:rsidP="00DB78B1">
      <w:pPr>
        <w:rPr>
          <w:b/>
          <w:szCs w:val="28"/>
        </w:rPr>
      </w:pPr>
      <w:r w:rsidRPr="00AC24C8">
        <w:rPr>
          <w:b/>
          <w:szCs w:val="28"/>
        </w:rPr>
        <w:t xml:space="preserve">                 </w:t>
      </w:r>
      <w:r>
        <w:rPr>
          <w:b/>
          <w:szCs w:val="28"/>
        </w:rPr>
        <w:t xml:space="preserve">                         </w:t>
      </w:r>
      <w:r w:rsidRPr="00AC24C8">
        <w:rPr>
          <w:b/>
          <w:szCs w:val="28"/>
        </w:rPr>
        <w:t xml:space="preserve">                Đăng ký thuế                         Thay đổi thông tin đăng ký thuế                        Giảm trừ gia cảnh</w:t>
      </w:r>
    </w:p>
    <w:p w:rsidR="00AA360A" w:rsidRPr="00AC24C8" w:rsidRDefault="00AA360A" w:rsidP="00DB78B1">
      <w:pPr>
        <w:jc w:val="center"/>
        <w:rPr>
          <w:b/>
          <w:sz w:val="26"/>
          <w:szCs w:val="26"/>
        </w:rPr>
      </w:pPr>
    </w:p>
    <w:p w:rsidR="00AA360A" w:rsidRPr="005546C7" w:rsidRDefault="00AA360A" w:rsidP="00DB78B1">
      <w:pPr>
        <w:spacing w:before="240"/>
        <w:ind w:left="1418"/>
        <w:rPr>
          <w:sz w:val="28"/>
          <w:szCs w:val="28"/>
        </w:rPr>
      </w:pPr>
      <w:r w:rsidRPr="005546C7">
        <w:rPr>
          <w:sz w:val="28"/>
          <w:szCs w:val="28"/>
        </w:rPr>
        <w:t>1. Họ và tên cá nhân có thu nhập:</w:t>
      </w:r>
      <w:r>
        <w:rPr>
          <w:sz w:val="28"/>
          <w:szCs w:val="28"/>
        </w:rPr>
        <w:t xml:space="preserve">  </w:t>
      </w:r>
    </w:p>
    <w:tbl>
      <w:tblPr>
        <w:tblpPr w:leftFromText="180" w:rightFromText="180" w:vertAnchor="text" w:horzAnchor="page" w:tblpX="1934" w:tblpY="66"/>
        <w:tblOverlap w:val="never"/>
        <w:tblW w:w="8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01"/>
        <w:gridCol w:w="526"/>
        <w:gridCol w:w="526"/>
        <w:gridCol w:w="526"/>
        <w:gridCol w:w="526"/>
        <w:gridCol w:w="526"/>
        <w:gridCol w:w="526"/>
        <w:gridCol w:w="527"/>
        <w:gridCol w:w="527"/>
        <w:gridCol w:w="527"/>
        <w:gridCol w:w="527"/>
      </w:tblGrid>
      <w:tr w:rsidR="00AA360A" w:rsidRPr="005546C7" w:rsidTr="00E02B78">
        <w:trPr>
          <w:trHeight w:val="432"/>
        </w:trPr>
        <w:tc>
          <w:tcPr>
            <w:tcW w:w="2901" w:type="dxa"/>
            <w:tcBorders>
              <w:top w:val="nil"/>
              <w:left w:val="nil"/>
              <w:bottom w:val="nil"/>
            </w:tcBorders>
            <w:vAlign w:val="center"/>
          </w:tcPr>
          <w:p w:rsidR="00AA360A" w:rsidRPr="005546C7" w:rsidRDefault="00AA360A" w:rsidP="00E02B78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5546C7">
              <w:rPr>
                <w:sz w:val="28"/>
                <w:szCs w:val="28"/>
              </w:rPr>
              <w:t xml:space="preserve"> 2. </w:t>
            </w:r>
            <w:r w:rsidRPr="005546C7">
              <w:rPr>
                <w:sz w:val="28"/>
                <w:szCs w:val="28"/>
                <w:lang w:val="pt-BR"/>
              </w:rPr>
              <w:t>Mã số thuế:</w:t>
            </w:r>
          </w:p>
        </w:tc>
        <w:tc>
          <w:tcPr>
            <w:tcW w:w="526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6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  <w:tc>
          <w:tcPr>
            <w:tcW w:w="527" w:type="dxa"/>
            <w:vAlign w:val="center"/>
          </w:tcPr>
          <w:p w:rsidR="00AA360A" w:rsidRPr="005546C7" w:rsidRDefault="00AA360A" w:rsidP="00E02B78">
            <w:pPr>
              <w:rPr>
                <w:sz w:val="26"/>
                <w:szCs w:val="26"/>
                <w:lang w:val="pt-BR"/>
              </w:rPr>
            </w:pPr>
          </w:p>
        </w:tc>
      </w:tr>
    </w:tbl>
    <w:p w:rsidR="00AA360A" w:rsidRPr="00AC24C8" w:rsidRDefault="00AA360A" w:rsidP="00DB78B1">
      <w:pPr>
        <w:spacing w:before="240"/>
        <w:ind w:left="1418" w:hanging="1418"/>
        <w:rPr>
          <w:sz w:val="26"/>
          <w:szCs w:val="26"/>
        </w:rPr>
      </w:pPr>
    </w:p>
    <w:p w:rsidR="00AA360A" w:rsidRPr="009D3FB8" w:rsidRDefault="00AA360A" w:rsidP="00DB78B1">
      <w:pPr>
        <w:spacing w:after="120"/>
        <w:ind w:left="720" w:firstLine="720"/>
        <w:rPr>
          <w:sz w:val="28"/>
          <w:szCs w:val="28"/>
        </w:rPr>
      </w:pPr>
      <w:r w:rsidRPr="009D3FB8">
        <w:rPr>
          <w:sz w:val="28"/>
          <w:szCs w:val="28"/>
        </w:rPr>
        <w:t>3. Địa chỉ cá nhân nhận thông báo mã số NPT:..............................................................................</w:t>
      </w:r>
      <w:r>
        <w:rPr>
          <w:sz w:val="28"/>
          <w:szCs w:val="28"/>
        </w:rPr>
        <w:t>.......................</w:t>
      </w:r>
    </w:p>
    <w:p w:rsidR="00AA360A" w:rsidRPr="00AC24C8" w:rsidRDefault="00AA360A" w:rsidP="00DB78B1">
      <w:pPr>
        <w:spacing w:after="120"/>
        <w:ind w:left="720" w:firstLine="720"/>
        <w:rPr>
          <w:sz w:val="28"/>
          <w:szCs w:val="28"/>
        </w:rPr>
      </w:pPr>
      <w:r w:rsidRPr="009D3FB8">
        <w:rPr>
          <w:sz w:val="28"/>
          <w:szCs w:val="28"/>
        </w:rPr>
        <w:t>4. Nơi đăng ký giảm trừ người phụ thuộc (tổ chức, cá nhân trả thu nhập/cơ quan quản lý):........................</w:t>
      </w:r>
      <w:r>
        <w:rPr>
          <w:sz w:val="28"/>
          <w:szCs w:val="28"/>
        </w:rPr>
        <w:t>.........</w:t>
      </w:r>
    </w:p>
    <w:tbl>
      <w:tblPr>
        <w:tblpPr w:leftFromText="180" w:rightFromText="180" w:vertAnchor="text" w:horzAnchor="page" w:tblpX="1934" w:tblpY="66"/>
        <w:tblOverlap w:val="never"/>
        <w:tblW w:w="14000" w:type="dxa"/>
        <w:tblLook w:val="01E0"/>
      </w:tblPr>
      <w:tblGrid>
        <w:gridCol w:w="14000"/>
      </w:tblGrid>
      <w:tr w:rsidR="00AA360A" w:rsidRPr="00AC24C8" w:rsidTr="00E02B78">
        <w:trPr>
          <w:trHeight w:val="432"/>
        </w:trPr>
        <w:tc>
          <w:tcPr>
            <w:tcW w:w="14000" w:type="dxa"/>
            <w:vAlign w:val="bottom"/>
          </w:tcPr>
          <w:p w:rsidR="00AA360A" w:rsidRPr="009D3FB8" w:rsidRDefault="00AA360A" w:rsidP="00E02B78">
            <w:pPr>
              <w:spacing w:before="120"/>
              <w:rPr>
                <w:sz w:val="28"/>
                <w:szCs w:val="28"/>
                <w:lang w:val="pt-BR"/>
              </w:rPr>
            </w:pPr>
            <w:r w:rsidRPr="009D3FB8">
              <w:rPr>
                <w:sz w:val="28"/>
                <w:szCs w:val="28"/>
                <w:lang w:val="pt-BR"/>
              </w:rPr>
              <w:t xml:space="preserve">5. Mã số thuế của tổ chức, cá nhân trả thu nhập (nếu có):  </w:t>
            </w:r>
          </w:p>
          <w:tbl>
            <w:tblPr>
              <w:tblpPr w:leftFromText="180" w:rightFromText="180" w:vertAnchor="text" w:horzAnchor="page" w:tblpX="2153" w:tblpY="66"/>
              <w:tblOverlap w:val="never"/>
              <w:tblW w:w="73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2"/>
              <w:gridCol w:w="543"/>
              <w:gridCol w:w="526"/>
              <w:gridCol w:w="526"/>
              <w:gridCol w:w="526"/>
              <w:gridCol w:w="526"/>
              <w:gridCol w:w="527"/>
              <w:gridCol w:w="527"/>
              <w:gridCol w:w="527"/>
              <w:gridCol w:w="527"/>
              <w:gridCol w:w="527"/>
              <w:gridCol w:w="514"/>
              <w:gridCol w:w="514"/>
              <w:gridCol w:w="514"/>
            </w:tblGrid>
            <w:tr w:rsidR="00AA360A" w:rsidRPr="00AC24C8" w:rsidTr="00E02B78">
              <w:trPr>
                <w:trHeight w:val="432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ind w:left="-4508" w:right="3461"/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360A" w:rsidRPr="00AC24C8" w:rsidRDefault="00AA360A" w:rsidP="00E02B78">
                  <w:pPr>
                    <w:jc w:val="center"/>
                    <w:rPr>
                      <w:sz w:val="26"/>
                      <w:szCs w:val="26"/>
                      <w:lang w:val="pt-BR"/>
                    </w:rPr>
                  </w:pPr>
                </w:p>
              </w:tc>
            </w:tr>
          </w:tbl>
          <w:p w:rsidR="00AA360A" w:rsidRPr="00AC24C8" w:rsidRDefault="00AA360A" w:rsidP="00E02B78">
            <w:pPr>
              <w:spacing w:before="120"/>
              <w:rPr>
                <w:sz w:val="26"/>
                <w:szCs w:val="26"/>
                <w:lang w:val="pt-BR"/>
              </w:rPr>
            </w:pPr>
          </w:p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  <w:p w:rsidR="00AA360A" w:rsidRPr="00044BFF" w:rsidRDefault="00AA360A" w:rsidP="00E02B78">
            <w:pPr>
              <w:rPr>
                <w:sz w:val="28"/>
                <w:szCs w:val="28"/>
              </w:rPr>
            </w:pPr>
            <w:r w:rsidRPr="009D3FB8">
              <w:rPr>
                <w:sz w:val="28"/>
                <w:szCs w:val="28"/>
              </w:rPr>
              <w:t>6. Thông tin về người phụ thuộc và thông tin đăng ký giảm trừ gia cảnh như sau:</w:t>
            </w:r>
          </w:p>
        </w:tc>
      </w:tr>
    </w:tbl>
    <w:p w:rsidR="00AA360A" w:rsidRPr="00AC24C8" w:rsidRDefault="00AA360A" w:rsidP="00DB78B1">
      <w:pPr>
        <w:spacing w:after="120"/>
        <w:ind w:firstLine="720"/>
        <w:jc w:val="both"/>
        <w:rPr>
          <w:szCs w:val="28"/>
        </w:rPr>
      </w:pPr>
    </w:p>
    <w:p w:rsidR="00AA360A" w:rsidRPr="00AC24C8" w:rsidRDefault="00AA360A" w:rsidP="00DB78B1">
      <w:pPr>
        <w:spacing w:after="120"/>
        <w:ind w:left="720" w:firstLine="720"/>
        <w:jc w:val="both"/>
        <w:rPr>
          <w:szCs w:val="28"/>
        </w:rPr>
      </w:pPr>
    </w:p>
    <w:p w:rsidR="00AA360A" w:rsidRPr="00AC24C8" w:rsidRDefault="00AA360A" w:rsidP="00DB78B1">
      <w:pPr>
        <w:spacing w:after="120"/>
        <w:ind w:left="720" w:firstLine="720"/>
        <w:jc w:val="both"/>
        <w:rPr>
          <w:szCs w:val="28"/>
        </w:rPr>
      </w:pPr>
    </w:p>
    <w:p w:rsidR="00AA360A" w:rsidRPr="00AC24C8" w:rsidRDefault="00AA360A" w:rsidP="00DB78B1">
      <w:pPr>
        <w:spacing w:after="120"/>
        <w:ind w:left="720" w:firstLine="720"/>
        <w:jc w:val="both"/>
        <w:rPr>
          <w:szCs w:val="28"/>
        </w:rPr>
      </w:pPr>
    </w:p>
    <w:tbl>
      <w:tblPr>
        <w:tblW w:w="149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628"/>
        <w:gridCol w:w="2072"/>
        <w:gridCol w:w="720"/>
        <w:gridCol w:w="900"/>
        <w:gridCol w:w="540"/>
        <w:gridCol w:w="540"/>
        <w:gridCol w:w="1080"/>
        <w:gridCol w:w="900"/>
        <w:gridCol w:w="720"/>
        <w:gridCol w:w="540"/>
        <w:gridCol w:w="871"/>
        <w:gridCol w:w="29"/>
        <w:gridCol w:w="1063"/>
        <w:gridCol w:w="17"/>
        <w:gridCol w:w="900"/>
        <w:gridCol w:w="369"/>
        <w:gridCol w:w="531"/>
        <w:gridCol w:w="900"/>
        <w:gridCol w:w="720"/>
      </w:tblGrid>
      <w:tr w:rsidR="00AA360A" w:rsidRPr="00AC24C8" w:rsidTr="00DB78B1">
        <w:trPr>
          <w:trHeight w:val="269"/>
        </w:trPr>
        <w:tc>
          <w:tcPr>
            <w:tcW w:w="14940" w:type="dxa"/>
            <w:gridSpan w:val="20"/>
          </w:tcPr>
          <w:p w:rsidR="00AA360A" w:rsidRPr="00AC24C8" w:rsidRDefault="00AA360A" w:rsidP="00E02B78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I. Người phụ thuộc đã có MST hoặc chưa có mã số thuế</w:t>
            </w: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nhưng có CMND/CCCD/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Hộ chiếu</w:t>
            </w:r>
          </w:p>
        </w:tc>
      </w:tr>
      <w:tr w:rsidR="00AA360A" w:rsidRPr="00AC24C8" w:rsidTr="00DB78B1">
        <w:trPr>
          <w:trHeight w:val="1014"/>
        </w:trPr>
        <w:tc>
          <w:tcPr>
            <w:tcW w:w="1528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2792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Họ và tên</w:t>
            </w:r>
            <w:r>
              <w:rPr>
                <w:b/>
                <w:lang w:val="pt-BR"/>
              </w:rPr>
              <w:t xml:space="preserve"> ngư</w:t>
            </w:r>
            <w:r w:rsidRPr="005546C7">
              <w:rPr>
                <w:b/>
                <w:lang w:val="pt-BR"/>
              </w:rPr>
              <w:t>ời</w:t>
            </w:r>
            <w:r>
              <w:rPr>
                <w:b/>
                <w:lang w:val="pt-BR"/>
              </w:rPr>
              <w:t xml:space="preserve"> ph</w:t>
            </w:r>
            <w:r w:rsidRPr="005546C7">
              <w:rPr>
                <w:b/>
                <w:lang w:val="pt-BR"/>
              </w:rPr>
              <w:t>ụ</w:t>
            </w:r>
            <w:r>
              <w:rPr>
                <w:b/>
                <w:lang w:val="pt-BR"/>
              </w:rPr>
              <w:t xml:space="preserve"> thu</w:t>
            </w:r>
            <w:r w:rsidRPr="005546C7">
              <w:rPr>
                <w:b/>
                <w:lang w:val="pt-BR"/>
              </w:rPr>
              <w:t>ộc</w:t>
            </w:r>
            <w:r w:rsidRPr="00AC24C8">
              <w:rPr>
                <w:b/>
                <w:lang w:val="pt-BR"/>
              </w:rPr>
              <w:t xml:space="preserve"> </w:t>
            </w:r>
          </w:p>
        </w:tc>
        <w:tc>
          <w:tcPr>
            <w:tcW w:w="1440" w:type="dxa"/>
            <w:gridSpan w:val="2"/>
            <w:vAlign w:val="center"/>
          </w:tcPr>
          <w:p w:rsidR="00AA360A" w:rsidRPr="00AC24C8" w:rsidRDefault="00AA360A" w:rsidP="00E02B78">
            <w:pPr>
              <w:tabs>
                <w:tab w:val="left" w:pos="942"/>
              </w:tabs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Ngày sinh</w:t>
            </w:r>
          </w:p>
        </w:tc>
        <w:tc>
          <w:tcPr>
            <w:tcW w:w="1620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 xml:space="preserve">Mã số thuế (nếu có) </w:t>
            </w:r>
          </w:p>
        </w:tc>
        <w:tc>
          <w:tcPr>
            <w:tcW w:w="1620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Quốc tịch</w:t>
            </w:r>
          </w:p>
        </w:tc>
        <w:tc>
          <w:tcPr>
            <w:tcW w:w="1411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Số CM</w:t>
            </w:r>
            <w:r w:rsidRPr="00AC24C8">
              <w:rPr>
                <w:b/>
              </w:rPr>
              <w:t>ND/CCCD/Hộ chiếu</w:t>
            </w:r>
          </w:p>
        </w:tc>
        <w:tc>
          <w:tcPr>
            <w:tcW w:w="1092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>Quan hệ với người nộp thuế</w:t>
            </w:r>
          </w:p>
        </w:tc>
        <w:tc>
          <w:tcPr>
            <w:tcW w:w="1286" w:type="dxa"/>
            <w:gridSpan w:val="3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 xml:space="preserve">Thời điểm bắt đầu tính giảm trừ </w:t>
            </w:r>
          </w:p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  <w:tc>
          <w:tcPr>
            <w:tcW w:w="2151" w:type="dxa"/>
            <w:gridSpan w:val="3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 xml:space="preserve">Thời điểm kết thúc tính giảm trừ </w:t>
            </w:r>
          </w:p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</w:tr>
      <w:tr w:rsidR="00AA360A" w:rsidRPr="00AC24C8" w:rsidTr="00DB78B1">
        <w:trPr>
          <w:trHeight w:val="397"/>
        </w:trPr>
        <w:tc>
          <w:tcPr>
            <w:tcW w:w="1528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  <w:rPr>
                <w:lang w:val="pt-BR"/>
              </w:rPr>
            </w:pPr>
            <w:r w:rsidRPr="00AC24C8">
              <w:rPr>
                <w:lang w:val="pt-BR"/>
              </w:rPr>
              <w:t>(1)</w:t>
            </w:r>
          </w:p>
        </w:tc>
        <w:tc>
          <w:tcPr>
            <w:tcW w:w="2792" w:type="dxa"/>
            <w:gridSpan w:val="2"/>
          </w:tcPr>
          <w:p w:rsidR="00AA360A" w:rsidRPr="00AC24C8" w:rsidRDefault="00AA360A" w:rsidP="00E02B78">
            <w:pPr>
              <w:jc w:val="center"/>
            </w:pPr>
            <w:r w:rsidRPr="00AC24C8">
              <w:t>(2)</w:t>
            </w:r>
          </w:p>
        </w:tc>
        <w:tc>
          <w:tcPr>
            <w:tcW w:w="1440" w:type="dxa"/>
            <w:gridSpan w:val="2"/>
          </w:tcPr>
          <w:p w:rsidR="00AA360A" w:rsidRPr="00AC24C8" w:rsidRDefault="00AA360A" w:rsidP="00E02B78">
            <w:pPr>
              <w:jc w:val="center"/>
            </w:pPr>
            <w:r w:rsidRPr="00AC24C8">
              <w:t>(3)</w:t>
            </w:r>
          </w:p>
        </w:tc>
        <w:tc>
          <w:tcPr>
            <w:tcW w:w="1620" w:type="dxa"/>
            <w:gridSpan w:val="2"/>
          </w:tcPr>
          <w:p w:rsidR="00AA360A" w:rsidRPr="00AC24C8" w:rsidRDefault="00AA360A" w:rsidP="00E02B78">
            <w:pPr>
              <w:jc w:val="center"/>
            </w:pPr>
            <w:r w:rsidRPr="00AC24C8">
              <w:t>(4)</w:t>
            </w:r>
          </w:p>
        </w:tc>
        <w:tc>
          <w:tcPr>
            <w:tcW w:w="1620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(5)</w:t>
            </w:r>
          </w:p>
        </w:tc>
        <w:tc>
          <w:tcPr>
            <w:tcW w:w="1411" w:type="dxa"/>
            <w:gridSpan w:val="2"/>
          </w:tcPr>
          <w:p w:rsidR="00AA360A" w:rsidRPr="00AC24C8" w:rsidRDefault="00AA360A" w:rsidP="00E02B78">
            <w:pPr>
              <w:jc w:val="center"/>
            </w:pPr>
            <w:r w:rsidRPr="00AC24C8">
              <w:t>(6)</w:t>
            </w:r>
          </w:p>
        </w:tc>
        <w:tc>
          <w:tcPr>
            <w:tcW w:w="1092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(7)</w:t>
            </w:r>
          </w:p>
        </w:tc>
        <w:tc>
          <w:tcPr>
            <w:tcW w:w="1286" w:type="dxa"/>
            <w:gridSpan w:val="3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(8)</w:t>
            </w:r>
          </w:p>
        </w:tc>
        <w:tc>
          <w:tcPr>
            <w:tcW w:w="2151" w:type="dxa"/>
            <w:gridSpan w:val="3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(9)</w:t>
            </w:r>
          </w:p>
        </w:tc>
      </w:tr>
      <w:tr w:rsidR="00AA360A" w:rsidRPr="00AC24C8" w:rsidTr="00DB78B1">
        <w:trPr>
          <w:trHeight w:hRule="exact" w:val="397"/>
        </w:trPr>
        <w:tc>
          <w:tcPr>
            <w:tcW w:w="1528" w:type="dxa"/>
            <w:gridSpan w:val="2"/>
            <w:tcBorders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2792" w:type="dxa"/>
            <w:gridSpan w:val="2"/>
            <w:tcBorders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2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6" w:type="dxa"/>
            <w:gridSpan w:val="3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1" w:type="dxa"/>
            <w:gridSpan w:val="3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397"/>
        </w:trPr>
        <w:tc>
          <w:tcPr>
            <w:tcW w:w="15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2</w:t>
            </w:r>
          </w:p>
        </w:tc>
        <w:tc>
          <w:tcPr>
            <w:tcW w:w="27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1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397"/>
        </w:trPr>
        <w:tc>
          <w:tcPr>
            <w:tcW w:w="15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3</w:t>
            </w:r>
          </w:p>
        </w:tc>
        <w:tc>
          <w:tcPr>
            <w:tcW w:w="27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1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397"/>
        </w:trPr>
        <w:tc>
          <w:tcPr>
            <w:tcW w:w="15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...</w:t>
            </w:r>
          </w:p>
        </w:tc>
        <w:tc>
          <w:tcPr>
            <w:tcW w:w="27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9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1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421"/>
        </w:trPr>
        <w:tc>
          <w:tcPr>
            <w:tcW w:w="14940" w:type="dxa"/>
            <w:gridSpan w:val="20"/>
          </w:tcPr>
          <w:p w:rsidR="00AA360A" w:rsidRPr="00AC24C8" w:rsidRDefault="00AA360A" w:rsidP="00E02B78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II. Người phụ thuộc 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chưa có MST/ CMND/ Hộ chiếu</w:t>
            </w:r>
          </w:p>
        </w:tc>
      </w:tr>
      <w:tr w:rsidR="00AA360A" w:rsidRPr="00AC24C8" w:rsidTr="00DB78B1">
        <w:trPr>
          <w:trHeight w:hRule="exact" w:val="444"/>
        </w:trPr>
        <w:tc>
          <w:tcPr>
            <w:tcW w:w="900" w:type="dxa"/>
            <w:vMerge w:val="restart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2700" w:type="dxa"/>
            <w:gridSpan w:val="2"/>
            <w:vMerge w:val="restart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Họ và tên</w:t>
            </w:r>
          </w:p>
        </w:tc>
        <w:tc>
          <w:tcPr>
            <w:tcW w:w="7920" w:type="dxa"/>
            <w:gridSpan w:val="12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>Thông tin trên giấy khai sinh</w:t>
            </w:r>
          </w:p>
        </w:tc>
        <w:tc>
          <w:tcPr>
            <w:tcW w:w="900" w:type="dxa"/>
            <w:vMerge w:val="restart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>Quốc tịch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>Quan hệ với người nộp thuế</w:t>
            </w:r>
          </w:p>
        </w:tc>
        <w:tc>
          <w:tcPr>
            <w:tcW w:w="900" w:type="dxa"/>
            <w:vMerge w:val="restart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 xml:space="preserve">Thời điểm bắt đầu tính giảm trừ </w:t>
            </w:r>
          </w:p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  <w:tc>
          <w:tcPr>
            <w:tcW w:w="720" w:type="dxa"/>
            <w:vMerge w:val="restart"/>
            <w:vAlign w:val="center"/>
          </w:tcPr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>Thời điểm kết thúc tính giảm trừ</w:t>
            </w:r>
          </w:p>
          <w:p w:rsidR="00AA360A" w:rsidRPr="00AC24C8" w:rsidRDefault="00AA360A" w:rsidP="00E02B78">
            <w:pPr>
              <w:jc w:val="center"/>
              <w:rPr>
                <w:b/>
              </w:rPr>
            </w:pPr>
            <w:r w:rsidRPr="00AC24C8">
              <w:rPr>
                <w:b/>
              </w:rPr>
              <w:t>(tháng/năm)</w:t>
            </w:r>
          </w:p>
        </w:tc>
      </w:tr>
      <w:tr w:rsidR="00AA360A" w:rsidRPr="00AC24C8" w:rsidTr="00DB78B1">
        <w:trPr>
          <w:trHeight w:hRule="exact" w:val="429"/>
        </w:trPr>
        <w:tc>
          <w:tcPr>
            <w:tcW w:w="900" w:type="dxa"/>
            <w:vMerge/>
            <w:vAlign w:val="center"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2700" w:type="dxa"/>
            <w:gridSpan w:val="2"/>
            <w:vMerge/>
            <w:vAlign w:val="center"/>
          </w:tcPr>
          <w:p w:rsidR="00AA360A" w:rsidRPr="00AC24C8" w:rsidRDefault="00AA360A" w:rsidP="00E02B78"/>
        </w:tc>
        <w:tc>
          <w:tcPr>
            <w:tcW w:w="1620" w:type="dxa"/>
            <w:gridSpan w:val="2"/>
            <w:vMerge w:val="restart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Ngày sinh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Số</w:t>
            </w:r>
          </w:p>
        </w:tc>
        <w:tc>
          <w:tcPr>
            <w:tcW w:w="1080" w:type="dxa"/>
            <w:vMerge w:val="restart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Quyển số</w:t>
            </w:r>
          </w:p>
        </w:tc>
        <w:tc>
          <w:tcPr>
            <w:tcW w:w="4140" w:type="dxa"/>
            <w:gridSpan w:val="7"/>
          </w:tcPr>
          <w:p w:rsidR="00AA360A" w:rsidRPr="00AC24C8" w:rsidRDefault="00AA360A" w:rsidP="00E02B78">
            <w:pPr>
              <w:jc w:val="center"/>
            </w:pPr>
            <w:r w:rsidRPr="00AC24C8">
              <w:t>Nơi đăng ký</w:t>
            </w:r>
          </w:p>
        </w:tc>
        <w:tc>
          <w:tcPr>
            <w:tcW w:w="900" w:type="dxa"/>
            <w:vMerge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900" w:type="dxa"/>
            <w:gridSpan w:val="2"/>
            <w:vMerge/>
            <w:vAlign w:val="center"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900" w:type="dxa"/>
            <w:vMerge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720" w:type="dxa"/>
            <w:vMerge/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1095"/>
        </w:trPr>
        <w:tc>
          <w:tcPr>
            <w:tcW w:w="900" w:type="dxa"/>
            <w:vMerge/>
            <w:vAlign w:val="center"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2700" w:type="dxa"/>
            <w:gridSpan w:val="2"/>
            <w:vMerge/>
            <w:vAlign w:val="center"/>
          </w:tcPr>
          <w:p w:rsidR="00AA360A" w:rsidRPr="00AC24C8" w:rsidRDefault="00AA360A" w:rsidP="00E02B78"/>
        </w:tc>
        <w:tc>
          <w:tcPr>
            <w:tcW w:w="1620" w:type="dxa"/>
            <w:gridSpan w:val="2"/>
            <w:vMerge/>
            <w:vAlign w:val="center"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1080" w:type="dxa"/>
            <w:gridSpan w:val="2"/>
            <w:vMerge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1080" w:type="dxa"/>
            <w:vMerge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900" w:type="dxa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Quốc gia</w:t>
            </w:r>
          </w:p>
        </w:tc>
        <w:tc>
          <w:tcPr>
            <w:tcW w:w="1260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Tỉnh/ Thành phố</w:t>
            </w:r>
          </w:p>
        </w:tc>
        <w:tc>
          <w:tcPr>
            <w:tcW w:w="900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Quận/ Huyện</w:t>
            </w:r>
          </w:p>
        </w:tc>
        <w:tc>
          <w:tcPr>
            <w:tcW w:w="1080" w:type="dxa"/>
            <w:gridSpan w:val="2"/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Phường/Xã</w:t>
            </w:r>
          </w:p>
        </w:tc>
        <w:tc>
          <w:tcPr>
            <w:tcW w:w="900" w:type="dxa"/>
            <w:vMerge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900" w:type="dxa"/>
            <w:gridSpan w:val="2"/>
            <w:vMerge/>
            <w:vAlign w:val="center"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900" w:type="dxa"/>
            <w:vMerge/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720" w:type="dxa"/>
            <w:vMerge/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397"/>
        </w:trPr>
        <w:tc>
          <w:tcPr>
            <w:tcW w:w="900" w:type="dxa"/>
            <w:tcBorders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(10)</w:t>
            </w:r>
          </w:p>
        </w:tc>
        <w:tc>
          <w:tcPr>
            <w:tcW w:w="270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(11)</w:t>
            </w:r>
          </w:p>
        </w:tc>
        <w:tc>
          <w:tcPr>
            <w:tcW w:w="162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(12)</w:t>
            </w:r>
          </w:p>
        </w:tc>
        <w:tc>
          <w:tcPr>
            <w:tcW w:w="108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(13)</w:t>
            </w:r>
          </w:p>
        </w:tc>
        <w:tc>
          <w:tcPr>
            <w:tcW w:w="108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(14)</w:t>
            </w: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(15)</w:t>
            </w:r>
          </w:p>
        </w:tc>
        <w:tc>
          <w:tcPr>
            <w:tcW w:w="126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(16)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</w:pPr>
            <w:r w:rsidRPr="00AC24C8">
              <w:t>(17)</w:t>
            </w:r>
          </w:p>
        </w:tc>
        <w:tc>
          <w:tcPr>
            <w:tcW w:w="108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(18)</w:t>
            </w: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(19)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(20)</w:t>
            </w: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(21)</w:t>
            </w: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  <w:r w:rsidRPr="00AC24C8">
              <w:t>(22)</w:t>
            </w:r>
          </w:p>
        </w:tc>
      </w:tr>
      <w:tr w:rsidR="00AA360A" w:rsidRPr="00AC24C8" w:rsidTr="001D1777">
        <w:trPr>
          <w:trHeight w:hRule="exact" w:val="802"/>
        </w:trPr>
        <w:tc>
          <w:tcPr>
            <w:tcW w:w="900" w:type="dxa"/>
            <w:tcBorders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1</w:t>
            </w:r>
          </w:p>
        </w:tc>
        <w:tc>
          <w:tcPr>
            <w:tcW w:w="2700" w:type="dxa"/>
            <w:gridSpan w:val="2"/>
            <w:tcBorders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397"/>
        </w:trPr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2</w:t>
            </w:r>
          </w:p>
        </w:tc>
        <w:tc>
          <w:tcPr>
            <w:tcW w:w="270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397"/>
        </w:trPr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3</w:t>
            </w:r>
          </w:p>
        </w:tc>
        <w:tc>
          <w:tcPr>
            <w:tcW w:w="270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397"/>
        </w:trPr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…</w:t>
            </w:r>
          </w:p>
        </w:tc>
        <w:tc>
          <w:tcPr>
            <w:tcW w:w="270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</w:tr>
      <w:tr w:rsidR="00AA360A" w:rsidRPr="00AC24C8" w:rsidTr="00DB78B1">
        <w:trPr>
          <w:trHeight w:hRule="exact" w:val="397"/>
        </w:trPr>
        <w:tc>
          <w:tcPr>
            <w:tcW w:w="900" w:type="dxa"/>
            <w:tcBorders>
              <w:top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…</w:t>
            </w:r>
          </w:p>
        </w:tc>
        <w:tc>
          <w:tcPr>
            <w:tcW w:w="2700" w:type="dxa"/>
            <w:gridSpan w:val="2"/>
            <w:tcBorders>
              <w:top w:val="dotted" w:sz="4" w:space="0" w:color="auto"/>
            </w:tcBorders>
            <w:vAlign w:val="center"/>
          </w:tcPr>
          <w:p w:rsidR="00AA360A" w:rsidRPr="00AC24C8" w:rsidRDefault="00AA360A" w:rsidP="00E02B78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</w:tcBorders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gridSpan w:val="2"/>
            <w:tcBorders>
              <w:top w:val="dotted" w:sz="4" w:space="0" w:color="auto"/>
            </w:tcBorders>
            <w:vAlign w:val="center"/>
          </w:tcPr>
          <w:p w:rsidR="00AA360A" w:rsidRPr="00AC24C8" w:rsidRDefault="00AA360A" w:rsidP="00E02B7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</w:tcBorders>
          </w:tcPr>
          <w:p w:rsidR="00AA360A" w:rsidRPr="00AC24C8" w:rsidRDefault="00AA360A" w:rsidP="00E02B78">
            <w:pPr>
              <w:jc w:val="center"/>
            </w:pPr>
          </w:p>
        </w:tc>
      </w:tr>
    </w:tbl>
    <w:p w:rsidR="00AA360A" w:rsidRPr="00AC24C8" w:rsidRDefault="00AA360A" w:rsidP="00DB78B1">
      <w:pPr>
        <w:spacing w:before="120"/>
        <w:ind w:left="720" w:firstLine="720"/>
        <w:rPr>
          <w:i/>
          <w:sz w:val="28"/>
          <w:szCs w:val="28"/>
        </w:rPr>
      </w:pPr>
      <w:r w:rsidRPr="00AC24C8">
        <w:rPr>
          <w:i/>
          <w:sz w:val="28"/>
          <w:szCs w:val="28"/>
        </w:rPr>
        <w:t>(MST: Mã số thuế; CMND: Chứng minh nhân dân; CCCD: Căn cước công dân)</w:t>
      </w:r>
    </w:p>
    <w:p w:rsidR="00AA360A" w:rsidRPr="00AC24C8" w:rsidRDefault="00AA360A" w:rsidP="00DB78B1">
      <w:pPr>
        <w:spacing w:after="120"/>
        <w:ind w:left="720" w:firstLine="720"/>
        <w:jc w:val="both"/>
        <w:rPr>
          <w:szCs w:val="28"/>
        </w:rPr>
      </w:pPr>
    </w:p>
    <w:p w:rsidR="00AA360A" w:rsidRPr="009D3FB8" w:rsidRDefault="00AA360A" w:rsidP="00DB78B1">
      <w:pPr>
        <w:spacing w:after="120"/>
        <w:ind w:left="720" w:firstLine="720"/>
        <w:jc w:val="both"/>
        <w:rPr>
          <w:sz w:val="28"/>
          <w:szCs w:val="28"/>
        </w:rPr>
      </w:pPr>
      <w:r w:rsidRPr="009D3FB8">
        <w:rPr>
          <w:sz w:val="28"/>
          <w:szCs w:val="28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Ind w:w="9889" w:type="dxa"/>
        <w:tblLook w:val="0000"/>
      </w:tblPr>
      <w:tblGrid>
        <w:gridCol w:w="3328"/>
      </w:tblGrid>
      <w:tr w:rsidR="00AA360A" w:rsidRPr="009D3FB8" w:rsidTr="00E02B78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A360A" w:rsidRPr="009D3FB8" w:rsidRDefault="00AA360A" w:rsidP="00E02B78">
            <w:pPr>
              <w:jc w:val="center"/>
              <w:rPr>
                <w:i/>
                <w:sz w:val="28"/>
                <w:szCs w:val="28"/>
              </w:rPr>
            </w:pPr>
            <w:r w:rsidRPr="009D3FB8">
              <w:rPr>
                <w:i/>
                <w:sz w:val="28"/>
                <w:szCs w:val="28"/>
              </w:rPr>
              <w:t>…, n</w:t>
            </w:r>
            <w:r w:rsidRPr="009D3FB8">
              <w:rPr>
                <w:i/>
                <w:sz w:val="28"/>
                <w:szCs w:val="28"/>
                <w:lang w:val="vi-VN"/>
              </w:rPr>
              <w:t>gày … tháng … năm ...</w:t>
            </w:r>
          </w:p>
        </w:tc>
      </w:tr>
      <w:tr w:rsidR="00AA360A" w:rsidRPr="00AC24C8" w:rsidTr="00E02B78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A360A" w:rsidRPr="00AC24C8" w:rsidRDefault="00AA360A" w:rsidP="00E02B78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b/>
                <w:sz w:val="26"/>
                <w:szCs w:val="26"/>
                <w:lang w:val="vi-VN"/>
              </w:rPr>
              <w:t>CÁ NHÂN CÓ THU NHẬP</w:t>
            </w:r>
          </w:p>
          <w:p w:rsidR="00AA360A" w:rsidRPr="00AC24C8" w:rsidRDefault="00AA360A" w:rsidP="00E02B78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i/>
              </w:rPr>
              <w:t>(</w:t>
            </w:r>
            <w:r w:rsidRPr="00AC24C8">
              <w:rPr>
                <w:i/>
                <w:lang w:val="vi-VN"/>
              </w:rPr>
              <w:t>Ký và ghi rõ họ tên)</w:t>
            </w:r>
          </w:p>
        </w:tc>
      </w:tr>
    </w:tbl>
    <w:p w:rsidR="00AA360A" w:rsidRDefault="00AA360A"/>
    <w:sectPr w:rsidR="00AA360A" w:rsidSect="00DB78B1">
      <w:pgSz w:w="15840" w:h="12240" w:orient="landscape" w:code="1"/>
      <w:pgMar w:top="1620" w:right="90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78B1"/>
    <w:rsid w:val="000121A3"/>
    <w:rsid w:val="00044BFF"/>
    <w:rsid w:val="00052357"/>
    <w:rsid w:val="000662EC"/>
    <w:rsid w:val="00142662"/>
    <w:rsid w:val="001D1777"/>
    <w:rsid w:val="002748A5"/>
    <w:rsid w:val="00363CF9"/>
    <w:rsid w:val="00393B80"/>
    <w:rsid w:val="00423170"/>
    <w:rsid w:val="00443F7A"/>
    <w:rsid w:val="004A374A"/>
    <w:rsid w:val="004A55F3"/>
    <w:rsid w:val="00507239"/>
    <w:rsid w:val="005546C7"/>
    <w:rsid w:val="00687B42"/>
    <w:rsid w:val="00704CA1"/>
    <w:rsid w:val="00742CCD"/>
    <w:rsid w:val="0077317D"/>
    <w:rsid w:val="00801E01"/>
    <w:rsid w:val="008573A9"/>
    <w:rsid w:val="008A0147"/>
    <w:rsid w:val="009302DC"/>
    <w:rsid w:val="009D3FB8"/>
    <w:rsid w:val="00AA360A"/>
    <w:rsid w:val="00AC24C8"/>
    <w:rsid w:val="00B751CF"/>
    <w:rsid w:val="00B76AEA"/>
    <w:rsid w:val="00CA7F03"/>
    <w:rsid w:val="00DB78B1"/>
    <w:rsid w:val="00E02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B1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B78B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423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3B80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286</Words>
  <Characters>1633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lthithao</dc:creator>
  <cp:keywords/>
  <dc:description/>
  <cp:lastModifiedBy>lthithao</cp:lastModifiedBy>
  <cp:revision>4</cp:revision>
  <cp:lastPrinted>2017-10-04T10:01:00Z</cp:lastPrinted>
  <dcterms:created xsi:type="dcterms:W3CDTF">2017-03-06T08:55:00Z</dcterms:created>
  <dcterms:modified xsi:type="dcterms:W3CDTF">2017-10-04T10:02:00Z</dcterms:modified>
</cp:coreProperties>
</file>